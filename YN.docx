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4" w:type="pct"/>
        <w:tblInd w:w="-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962"/>
        <w:gridCol w:w="6378"/>
      </w:tblGrid>
      <w:tr w:rsidR="00F8289A" w:rsidRPr="00F8289A" w:rsidTr="00DF3D26">
        <w:tc>
          <w:tcPr>
            <w:tcW w:w="4962" w:type="dxa"/>
            <w:shd w:val="clear" w:color="auto" w:fill="auto"/>
            <w:tcMar>
              <w:top w:w="504" w:type="dxa"/>
              <w:right w:w="720" w:type="dxa"/>
            </w:tcMar>
          </w:tcPr>
          <w:p w:rsidR="00523479" w:rsidRPr="00F8289A" w:rsidRDefault="00F21393" w:rsidP="00523479">
            <w:pPr>
              <w:pStyle w:val="Initials"/>
              <w:rPr>
                <w:color w:val="auto"/>
              </w:rPr>
            </w:pPr>
            <w:r w:rsidRPr="00F8289A">
              <w:rPr>
                <w:rFonts w:ascii="Calibri" w:eastAsia="Calibri" w:hAnsi="Calibri" w:cs="Cordia New"/>
                <w:caps w:val="0"/>
                <w:noProof/>
                <w:color w:val="auto"/>
                <w:sz w:val="22"/>
                <w:szCs w:val="28"/>
                <w:lang w:bidi="th-TH"/>
              </w:rPr>
              <w:drawing>
                <wp:anchor distT="0" distB="0" distL="114300" distR="114300" simplePos="0" relativeHeight="251661312" behindDoc="0" locked="0" layoutInCell="1" allowOverlap="1" wp14:anchorId="056804DB" wp14:editId="028EE7E1">
                  <wp:simplePos x="0" y="0"/>
                  <wp:positionH relativeFrom="margin">
                    <wp:posOffset>-76375</wp:posOffset>
                  </wp:positionH>
                  <wp:positionV relativeFrom="paragraph">
                    <wp:posOffset>-738952</wp:posOffset>
                  </wp:positionV>
                  <wp:extent cx="2282630" cy="2282630"/>
                  <wp:effectExtent l="19050" t="19050" r="3810" b="381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6231252_1530172027098545_429803768319957520_n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5" t="755" r="-503" b="1007"/>
                          <a:stretch/>
                        </pic:blipFill>
                        <pic:spPr>
                          <a:xfrm rot="20786514">
                            <a:off x="0" y="0"/>
                            <a:ext cx="2285137" cy="2285137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F8289A">
              <w:rPr>
                <w:noProof/>
                <w:color w:val="auto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55435" cy="167957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5435" cy="1679944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96CDBC" id="Group 1" o:spid="_x0000_s1026" alt="Title: Header graphics" style="position:absolute;margin-left:0;margin-top:-38.15pt;width:524.05pt;height:132.25pt;z-index:-251657216;mso-position-horizontal:left;mso-position-vertical-relative:page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color w:val="auto"/>
                  <w:highlight w:val="yellow"/>
                </w:rPr>
                <w:alias w:val="Enter initials:"/>
                <w:tag w:val="Enter initials:"/>
                <w:id w:val="-606576828"/>
                <w:placeholder>
                  <w:docPart w:val="66B827AE36AB4DAE92EA739423C8FE0D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>
                <w:rPr>
                  <w:highlight w:val="none"/>
                </w:rPr>
              </w:sdtEndPr>
              <w:sdtContent>
                <w:r w:rsidRPr="00F8289A">
                  <w:rPr>
                    <w:color w:val="auto"/>
                  </w:rPr>
                  <w:t>YN</w:t>
                </w:r>
              </w:sdtContent>
            </w:sdt>
          </w:p>
          <w:p w:rsidR="00DB04B1" w:rsidRDefault="00DB04B1" w:rsidP="007569C1">
            <w:pPr>
              <w:pStyle w:val="Heading3"/>
            </w:pPr>
          </w:p>
          <w:p w:rsidR="00A50939" w:rsidRPr="00F8289A" w:rsidRDefault="003B21AC" w:rsidP="007569C1">
            <w:pPr>
              <w:pStyle w:val="Heading3"/>
            </w:pPr>
            <w:r>
              <w:t>PERSONAL INFORMATION</w:t>
            </w:r>
          </w:p>
          <w:p w:rsidR="003B21AC" w:rsidRPr="00277041" w:rsidRDefault="003B21AC" w:rsidP="003B21AC">
            <w:pPr>
              <w:rPr>
                <w:rFonts w:cstheme="majorBidi"/>
                <w:sz w:val="24"/>
                <w:szCs w:val="24"/>
                <w:lang w:bidi="th-TH"/>
              </w:rPr>
            </w:pPr>
            <w:r w:rsidRPr="00277041">
              <w:rPr>
                <w:rFonts w:cstheme="majorBidi"/>
                <w:b/>
                <w:bCs/>
                <w:sz w:val="24"/>
                <w:szCs w:val="24"/>
                <w:u w:val="single"/>
              </w:rPr>
              <w:t>Residential Address</w:t>
            </w:r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: </w:t>
            </w:r>
            <w:r w:rsidRPr="00277041">
              <w:rPr>
                <w:rFonts w:cstheme="majorBidi"/>
                <w:sz w:val="24"/>
                <w:szCs w:val="24"/>
              </w:rPr>
              <w:t xml:space="preserve">9 </w:t>
            </w:r>
            <w:proofErr w:type="gramStart"/>
            <w:r w:rsidRPr="00277041">
              <w:rPr>
                <w:rFonts w:cstheme="majorBidi"/>
                <w:sz w:val="24"/>
                <w:szCs w:val="24"/>
                <w:lang w:bidi="th-TH"/>
              </w:rPr>
              <w:t>Rd</w:t>
            </w:r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>.</w:t>
            </w:r>
            <w:proofErr w:type="spellStart"/>
            <w:r w:rsidRPr="00277041">
              <w:rPr>
                <w:rFonts w:cstheme="majorBidi"/>
                <w:sz w:val="24"/>
                <w:szCs w:val="24"/>
                <w:lang w:bidi="th-TH"/>
              </w:rPr>
              <w:t>chompon</w:t>
            </w:r>
            <w:proofErr w:type="spellEnd"/>
            <w:proofErr w:type="gramEnd"/>
          </w:p>
          <w:p w:rsidR="003B21AC" w:rsidRPr="00277041" w:rsidRDefault="003B21AC" w:rsidP="003B21AC">
            <w:pPr>
              <w:rPr>
                <w:rFonts w:cstheme="majorBidi"/>
                <w:sz w:val="24"/>
                <w:szCs w:val="24"/>
                <w:lang w:bidi="th-TH"/>
              </w:rPr>
            </w:pPr>
            <w:proofErr w:type="spellStart"/>
            <w:proofErr w:type="gramStart"/>
            <w:r w:rsidRPr="00277041">
              <w:rPr>
                <w:rFonts w:cstheme="majorBidi"/>
                <w:sz w:val="24"/>
                <w:szCs w:val="24"/>
                <w:lang w:bidi="th-TH"/>
              </w:rPr>
              <w:t>Tambon</w:t>
            </w:r>
            <w:proofErr w:type="spellEnd"/>
            <w:r w:rsidRPr="00277041">
              <w:rPr>
                <w:rFonts w:cstheme="majorBidi"/>
                <w:sz w:val="24"/>
                <w:szCs w:val="24"/>
                <w:lang w:bidi="th-TH"/>
              </w:rPr>
              <w:t xml:space="preserve"> </w:t>
            </w:r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>:</w:t>
            </w:r>
            <w:proofErr w:type="gramEnd"/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</w:t>
            </w:r>
            <w:proofErr w:type="spellStart"/>
            <w:r w:rsidRPr="00277041">
              <w:rPr>
                <w:rFonts w:cstheme="majorBidi"/>
                <w:sz w:val="24"/>
                <w:szCs w:val="24"/>
                <w:lang w:bidi="th-TH"/>
              </w:rPr>
              <w:t>Namuang</w:t>
            </w:r>
            <w:proofErr w:type="spellEnd"/>
            <w:r w:rsidRPr="00277041">
              <w:rPr>
                <w:rFonts w:cstheme="majorBidi"/>
                <w:sz w:val="24"/>
                <w:szCs w:val="24"/>
                <w:lang w:bidi="th-TH"/>
              </w:rPr>
              <w:t xml:space="preserve"> </w:t>
            </w:r>
            <w:proofErr w:type="spellStart"/>
            <w:r w:rsidRPr="00277041">
              <w:rPr>
                <w:rFonts w:cstheme="majorBidi"/>
                <w:sz w:val="24"/>
                <w:szCs w:val="24"/>
                <w:lang w:bidi="th-TH"/>
              </w:rPr>
              <w:t>Amphur</w:t>
            </w:r>
            <w:proofErr w:type="spellEnd"/>
            <w:r w:rsidRPr="00277041">
              <w:rPr>
                <w:rFonts w:cstheme="majorBidi"/>
                <w:sz w:val="24"/>
                <w:szCs w:val="24"/>
                <w:lang w:bidi="th-TH"/>
              </w:rPr>
              <w:t xml:space="preserve"> </w:t>
            </w:r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: </w:t>
            </w:r>
            <w:r w:rsidRPr="00277041">
              <w:rPr>
                <w:rFonts w:cstheme="majorBidi"/>
                <w:sz w:val="24"/>
                <w:szCs w:val="24"/>
                <w:lang w:bidi="th-TH"/>
              </w:rPr>
              <w:t>Muang</w:t>
            </w:r>
            <w:r w:rsidR="00DF3D26"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 </w:t>
            </w:r>
            <w:r w:rsidRPr="00277041">
              <w:rPr>
                <w:rFonts w:cstheme="majorBidi"/>
                <w:sz w:val="24"/>
                <w:szCs w:val="24"/>
                <w:lang w:bidi="th-TH"/>
              </w:rPr>
              <w:t xml:space="preserve">Province </w:t>
            </w:r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: </w:t>
            </w:r>
            <w:r w:rsidR="00DF3D26" w:rsidRPr="00277041">
              <w:rPr>
                <w:rFonts w:cstheme="majorBidi"/>
                <w:sz w:val="24"/>
                <w:szCs w:val="24"/>
                <w:lang w:bidi="th-TH"/>
              </w:rPr>
              <w:t>Chachoengsao  24000</w:t>
            </w:r>
          </w:p>
          <w:p w:rsidR="002C2CDD" w:rsidRPr="00277041" w:rsidRDefault="003B21AC" w:rsidP="003B21AC">
            <w:pPr>
              <w:rPr>
                <w:rFonts w:cstheme="majorBidi"/>
                <w:sz w:val="24"/>
                <w:szCs w:val="24"/>
              </w:rPr>
            </w:pPr>
            <w:r w:rsidRPr="00277041">
              <w:rPr>
                <w:rFonts w:cstheme="majorBidi"/>
                <w:b/>
                <w:bCs/>
                <w:sz w:val="24"/>
                <w:szCs w:val="24"/>
                <w:u w:val="single"/>
              </w:rPr>
              <w:t xml:space="preserve">Date of </w:t>
            </w:r>
            <w:proofErr w:type="gramStart"/>
            <w:r w:rsidRPr="00277041">
              <w:rPr>
                <w:rFonts w:cstheme="majorBidi"/>
                <w:b/>
                <w:bCs/>
                <w:sz w:val="24"/>
                <w:szCs w:val="24"/>
                <w:u w:val="single"/>
              </w:rPr>
              <w:t>Birth</w:t>
            </w:r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:</w:t>
            </w:r>
            <w:proofErr w:type="gramEnd"/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</w:t>
            </w:r>
            <w:r w:rsidRPr="00277041">
              <w:rPr>
                <w:rFonts w:cstheme="majorBidi"/>
                <w:sz w:val="24"/>
                <w:szCs w:val="24"/>
              </w:rPr>
              <w:t>19 January 1997</w:t>
            </w:r>
          </w:p>
          <w:p w:rsidR="00DF3D26" w:rsidRPr="00277041" w:rsidRDefault="00DF3D26" w:rsidP="003B21AC">
            <w:pPr>
              <w:rPr>
                <w:rFonts w:cstheme="majorBidi"/>
                <w:sz w:val="24"/>
                <w:szCs w:val="24"/>
              </w:rPr>
            </w:pPr>
            <w:proofErr w:type="gramStart"/>
            <w:r w:rsidRPr="00277041">
              <w:rPr>
                <w:rFonts w:cstheme="majorBidi"/>
                <w:b/>
                <w:bCs/>
                <w:sz w:val="24"/>
                <w:szCs w:val="24"/>
                <w:u w:val="single"/>
              </w:rPr>
              <w:t>Age</w:t>
            </w:r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:</w:t>
            </w:r>
            <w:proofErr w:type="gramEnd"/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</w:t>
            </w:r>
            <w:r w:rsidRPr="00277041">
              <w:rPr>
                <w:rFonts w:cstheme="majorBidi"/>
                <w:sz w:val="24"/>
                <w:szCs w:val="24"/>
              </w:rPr>
              <w:t>21</w:t>
            </w:r>
          </w:p>
          <w:p w:rsidR="00DF3D26" w:rsidRPr="00277041" w:rsidRDefault="00DF3D26" w:rsidP="003B21AC">
            <w:pPr>
              <w:rPr>
                <w:rFonts w:cstheme="majorBidi"/>
                <w:sz w:val="24"/>
                <w:szCs w:val="24"/>
              </w:rPr>
            </w:pPr>
            <w:proofErr w:type="gramStart"/>
            <w:r w:rsidRPr="00277041">
              <w:rPr>
                <w:rFonts w:cstheme="majorBidi"/>
                <w:b/>
                <w:bCs/>
                <w:sz w:val="24"/>
                <w:szCs w:val="24"/>
                <w:u w:val="single"/>
              </w:rPr>
              <w:t>Nationality</w:t>
            </w:r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:</w:t>
            </w:r>
            <w:proofErr w:type="gramEnd"/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</w:t>
            </w:r>
            <w:r w:rsidRPr="00277041">
              <w:rPr>
                <w:rFonts w:cstheme="majorBidi"/>
                <w:sz w:val="24"/>
                <w:szCs w:val="24"/>
              </w:rPr>
              <w:t>Thai</w:t>
            </w:r>
          </w:p>
          <w:p w:rsidR="003B21AC" w:rsidRPr="00277041" w:rsidRDefault="00DF3D26" w:rsidP="003B21AC">
            <w:pPr>
              <w:rPr>
                <w:rFonts w:cstheme="majorBidi"/>
                <w:sz w:val="24"/>
                <w:szCs w:val="24"/>
              </w:rPr>
            </w:pPr>
            <w:r w:rsidRPr="00277041">
              <w:rPr>
                <w:rFonts w:cstheme="majorBidi"/>
                <w:b/>
                <w:bCs/>
                <w:sz w:val="24"/>
                <w:szCs w:val="24"/>
                <w:u w:val="single"/>
              </w:rPr>
              <w:t xml:space="preserve">Marital </w:t>
            </w:r>
            <w:proofErr w:type="gramStart"/>
            <w:r w:rsidRPr="00277041">
              <w:rPr>
                <w:rFonts w:cstheme="majorBidi"/>
                <w:b/>
                <w:bCs/>
                <w:sz w:val="24"/>
                <w:szCs w:val="24"/>
                <w:u w:val="single"/>
              </w:rPr>
              <w:t>status</w:t>
            </w:r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:</w:t>
            </w:r>
            <w:proofErr w:type="gramEnd"/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</w:t>
            </w:r>
            <w:r w:rsidRPr="00277041">
              <w:rPr>
                <w:rFonts w:cstheme="majorBidi"/>
                <w:sz w:val="24"/>
                <w:szCs w:val="24"/>
              </w:rPr>
              <w:t>Single</w:t>
            </w:r>
          </w:p>
          <w:p w:rsidR="002C2CDD" w:rsidRPr="00F8289A" w:rsidRDefault="008E66C3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BA28D2BAD3BF41B0AEBB07DEDBE3097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8289A">
                  <w:t>Skills</w:t>
                </w:r>
              </w:sdtContent>
            </w:sdt>
          </w:p>
          <w:p w:rsidR="00741125" w:rsidRPr="00277041" w:rsidRDefault="006D5389" w:rsidP="006D5389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40"/>
                <w:szCs w:val="40"/>
              </w:rPr>
            </w:pPr>
            <w:r w:rsidRPr="00277041">
              <w:rPr>
                <w:rFonts w:asciiTheme="majorBidi" w:hAnsiTheme="majorBidi" w:cstheme="majorBidi"/>
                <w:sz w:val="40"/>
                <w:szCs w:val="40"/>
              </w:rPr>
              <w:t>Java</w:t>
            </w:r>
          </w:p>
          <w:p w:rsidR="006D5389" w:rsidRPr="00277041" w:rsidRDefault="00277041" w:rsidP="0027704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40"/>
                <w:szCs w:val="40"/>
              </w:rPr>
            </w:pPr>
            <w:proofErr w:type="spellStart"/>
            <w:r w:rsidRPr="00277041">
              <w:rPr>
                <w:rFonts w:asciiTheme="majorBidi" w:hAnsiTheme="majorBidi" w:cstheme="majorBidi"/>
                <w:color w:val="333333"/>
                <w:sz w:val="40"/>
                <w:szCs w:val="40"/>
                <w:shd w:val="clear" w:color="auto" w:fill="F7F7F7"/>
              </w:rPr>
              <w:t>c++</w:t>
            </w:r>
            <w:proofErr w:type="spellEnd"/>
            <w:r w:rsidRPr="00277041">
              <w:rPr>
                <w:rFonts w:asciiTheme="majorBidi" w:hAnsiTheme="majorBidi" w:cstheme="majorBidi"/>
                <w:color w:val="333333"/>
                <w:sz w:val="40"/>
                <w:szCs w:val="40"/>
                <w:shd w:val="clear" w:color="auto" w:fill="F7F7F7"/>
              </w:rPr>
              <w:t xml:space="preserve"> language</w:t>
            </w:r>
          </w:p>
          <w:p w:rsidR="00277041" w:rsidRPr="00277041" w:rsidRDefault="00277041" w:rsidP="0027704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40"/>
                <w:szCs w:val="40"/>
              </w:rPr>
            </w:pPr>
            <w:r w:rsidRPr="00277041">
              <w:rPr>
                <w:rFonts w:asciiTheme="majorBidi" w:hAnsiTheme="majorBidi" w:cstheme="majorBidi"/>
                <w:sz w:val="40"/>
                <w:szCs w:val="40"/>
              </w:rPr>
              <w:t>calculus</w:t>
            </w:r>
          </w:p>
          <w:p w:rsidR="00277041" w:rsidRPr="00277041" w:rsidRDefault="00277041" w:rsidP="0027704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40"/>
                <w:szCs w:val="40"/>
              </w:rPr>
            </w:pPr>
            <w:r w:rsidRPr="00277041">
              <w:rPr>
                <w:rFonts w:asciiTheme="majorBidi" w:hAnsiTheme="majorBidi" w:cstheme="majorBidi"/>
                <w:sz w:val="40"/>
                <w:szCs w:val="40"/>
              </w:rPr>
              <w:t>marketing</w:t>
            </w:r>
          </w:p>
          <w:p w:rsidR="00277041" w:rsidRPr="00277041" w:rsidRDefault="00277041" w:rsidP="002770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</w:p>
        </w:tc>
        <w:tc>
          <w:tcPr>
            <w:tcW w:w="6379" w:type="dxa"/>
            <w:shd w:val="clear" w:color="auto" w:fill="auto"/>
            <w:tcMar>
              <w:top w:w="504" w:type="dxa"/>
              <w:left w:w="0" w:type="dxa"/>
            </w:tcMar>
          </w:tcPr>
          <w:tbl>
            <w:tblPr>
              <w:tblStyle w:val="TableGrid"/>
              <w:tblW w:w="66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662"/>
            </w:tblGrid>
            <w:tr w:rsidR="00F8289A" w:rsidRPr="00F8289A" w:rsidTr="00277041">
              <w:trPr>
                <w:trHeight w:hRule="exact" w:val="1329"/>
              </w:trPr>
              <w:tc>
                <w:tcPr>
                  <w:tcW w:w="6662" w:type="dxa"/>
                  <w:vAlign w:val="center"/>
                </w:tcPr>
                <w:p w:rsidR="00C612DA" w:rsidRPr="00F8289A" w:rsidRDefault="008E66C3" w:rsidP="00F21393">
                  <w:pPr>
                    <w:pStyle w:val="Heading1"/>
                    <w:jc w:val="left"/>
                    <w:outlineLvl w:val="0"/>
                    <w:rPr>
                      <w:color w:val="auto"/>
                    </w:rPr>
                  </w:pPr>
                  <w:sdt>
                    <w:sdtPr>
                      <w:rPr>
                        <w:color w:val="auto"/>
                      </w:rPr>
                      <w:alias w:val="Enter your name:"/>
                      <w:tag w:val="Enter your name:"/>
                      <w:id w:val="-296147368"/>
                      <w:placeholder>
                        <w:docPart w:val="B066F66A69174519B4A070D53A55659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sdt>
                        <w:sdtPr>
                          <w:rPr>
                            <w:rFonts w:ascii="Brush Script MT" w:hAnsi="Brush Script MT"/>
                            <w:color w:val="auto"/>
                            <w:sz w:val="44"/>
                            <w:szCs w:val="44"/>
                          </w:rPr>
                          <w:alias w:val="Enter your name:"/>
                          <w:tag w:val="Enter your name:"/>
                          <w:id w:val="1458601892"/>
                          <w:placeholder>
                            <w:docPart w:val="9C27D509B56942A2A2E01030D14BF3B1"/>
                          </w:placeholder>
                          <w15:dataBinding w:prefixMappings="xmlns:ns0='http://schemas.microsoft.com/temp/samples' " w:xpath="/ns0:employees[1]/ns0:employee[1]/ns0:Address[1]" w:storeItemID="{00000000-0000-0000-0000-000000000000}"/>
                          <w15:appearance w15:val="hidden"/>
                        </w:sdtPr>
                        <w:sdtEndPr>
                          <w:rPr>
                            <w:sz w:val="48"/>
                            <w:szCs w:val="48"/>
                          </w:rPr>
                        </w:sdtEndPr>
                        <w:sdtContent>
                          <w:r w:rsidR="00F21393" w:rsidRPr="003B21AC">
                            <w:rPr>
                              <w:rFonts w:ascii="Brush Script MT" w:hAnsi="Brush Script MT"/>
                              <w:color w:val="auto"/>
                              <w:sz w:val="40"/>
                              <w:szCs w:val="40"/>
                              <w:lang w:bidi="th-TH"/>
                            </w:rPr>
                            <w:t>THANAPOOM PANBUSAYAKUL</w:t>
                          </w:r>
                        </w:sdtContent>
                      </w:sdt>
                    </w:sdtContent>
                  </w:sdt>
                </w:p>
                <w:p w:rsidR="00F21393" w:rsidRPr="00F8289A" w:rsidRDefault="00F21393" w:rsidP="00F21393">
                  <w:pPr>
                    <w:pStyle w:val="Heading2"/>
                    <w:jc w:val="left"/>
                    <w:outlineLvl w:val="1"/>
                    <w:rPr>
                      <w:color w:val="auto"/>
                    </w:rPr>
                  </w:pPr>
                  <w:r w:rsidRPr="00F8289A">
                    <w:rPr>
                      <w:rFonts w:cs="Angsana New"/>
                      <w:color w:val="auto"/>
                      <w:szCs w:val="22"/>
                      <w:cs/>
                      <w:lang w:bidi="th-TH"/>
                    </w:rPr>
                    <w:t xml:space="preserve">   </w:t>
                  </w:r>
                </w:p>
                <w:p w:rsidR="00F21393" w:rsidRPr="00F8289A" w:rsidRDefault="00F21393" w:rsidP="00F21393">
                  <w:pPr>
                    <w:pStyle w:val="Heading2"/>
                    <w:jc w:val="left"/>
                    <w:outlineLvl w:val="1"/>
                    <w:rPr>
                      <w:color w:val="auto"/>
                    </w:rPr>
                  </w:pPr>
                  <w:r w:rsidRPr="00F8289A">
                    <w:rPr>
                      <w:color w:val="auto"/>
                    </w:rPr>
                    <w:t xml:space="preserve">                                                                                resume</w:t>
                  </w:r>
                </w:p>
              </w:tc>
            </w:tr>
          </w:tbl>
          <w:p w:rsidR="00DB04B1" w:rsidRDefault="00DB04B1" w:rsidP="007B2E53">
            <w:pPr>
              <w:pStyle w:val="Heading3"/>
              <w:tabs>
                <w:tab w:val="left" w:pos="720"/>
                <w:tab w:val="left" w:pos="1440"/>
                <w:tab w:val="left" w:pos="2160"/>
                <w:tab w:val="left" w:pos="5341"/>
              </w:tabs>
            </w:pPr>
          </w:p>
          <w:p w:rsidR="002C2CDD" w:rsidRPr="00F8289A" w:rsidRDefault="008E66C3" w:rsidP="007B2E53">
            <w:pPr>
              <w:pStyle w:val="Heading3"/>
              <w:tabs>
                <w:tab w:val="left" w:pos="720"/>
                <w:tab w:val="left" w:pos="1440"/>
                <w:tab w:val="left" w:pos="2160"/>
                <w:tab w:val="left" w:pos="5341"/>
              </w:tabs>
            </w:pPr>
            <w:sdt>
              <w:sdtPr>
                <w:alias w:val="Experience:"/>
                <w:tag w:val="Experience:"/>
                <w:id w:val="1217937480"/>
                <w:placeholder>
                  <w:docPart w:val="F58CEC1D11D545F9AC3CF3F4B97E440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8289A">
                  <w:t>Experience</w:t>
                </w:r>
              </w:sdtContent>
            </w:sdt>
            <w:r w:rsidR="00414C3E" w:rsidRPr="00F8289A">
              <w:tab/>
            </w:r>
            <w:r w:rsidR="007B2E53">
              <w:tab/>
            </w:r>
            <w:bookmarkStart w:id="0" w:name="_GoBack"/>
            <w:bookmarkEnd w:id="0"/>
          </w:p>
          <w:p w:rsidR="00277041" w:rsidRPr="00277041" w:rsidRDefault="00277041" w:rsidP="002770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Bidi" w:eastAsia="Times New Roman" w:hAnsiTheme="majorBidi" w:cstheme="majorBidi"/>
                <w:color w:val="212121"/>
                <w:sz w:val="40"/>
                <w:szCs w:val="40"/>
                <w:lang w:bidi="th-TH"/>
              </w:rPr>
            </w:pPr>
            <w:r w:rsidRPr="00277041">
              <w:rPr>
                <w:rFonts w:asciiTheme="majorBidi" w:eastAsia="Times New Roman" w:hAnsiTheme="majorBidi" w:cstheme="majorBidi"/>
                <w:color w:val="212121"/>
                <w:sz w:val="40"/>
                <w:szCs w:val="40"/>
                <w:lang w:val="en" w:bidi="th-TH"/>
              </w:rPr>
              <w:t>-private business</w:t>
            </w:r>
          </w:p>
          <w:p w:rsidR="002C2CDD" w:rsidRPr="00277041" w:rsidRDefault="00277041" w:rsidP="002770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Bidi" w:eastAsia="Times New Roman" w:hAnsiTheme="majorBidi" w:cstheme="majorBidi"/>
                <w:color w:val="212121"/>
                <w:sz w:val="40"/>
                <w:szCs w:val="40"/>
                <w:cs/>
                <w:lang w:bidi="th-TH"/>
              </w:rPr>
            </w:pPr>
            <w:r w:rsidRPr="00277041">
              <w:rPr>
                <w:rFonts w:asciiTheme="majorBidi" w:eastAsia="Times New Roman" w:hAnsiTheme="majorBidi" w:cstheme="majorBidi"/>
                <w:color w:val="212121"/>
                <w:sz w:val="40"/>
                <w:szCs w:val="40"/>
                <w:cs/>
                <w:lang w:bidi="th-TH"/>
              </w:rPr>
              <w:t>-</w:t>
            </w:r>
            <w:r w:rsidRPr="00277041">
              <w:rPr>
                <w:rFonts w:asciiTheme="majorBidi" w:eastAsia="Times New Roman" w:hAnsiTheme="majorBidi" w:cstheme="majorBidi"/>
                <w:color w:val="212121"/>
                <w:sz w:val="40"/>
                <w:szCs w:val="40"/>
                <w:lang w:bidi="th-TH"/>
              </w:rPr>
              <w:t>Tutorial</w:t>
            </w:r>
          </w:p>
          <w:p w:rsidR="002C2CDD" w:rsidRPr="00F8289A" w:rsidRDefault="008E66C3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5B63DD13EF124A058E94031ECEB92D7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8289A">
                  <w:t>Education</w:t>
                </w:r>
              </w:sdtContent>
            </w:sdt>
          </w:p>
          <w:p w:rsidR="006D5389" w:rsidRPr="00277041" w:rsidRDefault="006D5389" w:rsidP="00B43AA6">
            <w:pPr>
              <w:pStyle w:val="Heading4"/>
              <w:rPr>
                <w:rFonts w:asciiTheme="majorBidi" w:hAnsiTheme="majorBidi"/>
                <w:color w:val="4B4F56"/>
                <w:sz w:val="32"/>
                <w:szCs w:val="32"/>
                <w:shd w:val="clear" w:color="auto" w:fill="FFFFFF"/>
              </w:rPr>
            </w:pPr>
            <w:r w:rsidRPr="00277041">
              <w:rPr>
                <w:rFonts w:asciiTheme="majorBidi" w:hAnsiTheme="majorBidi"/>
                <w:sz w:val="32"/>
                <w:szCs w:val="32"/>
                <w:lang w:bidi="th-TH"/>
              </w:rPr>
              <w:t xml:space="preserve">saint louis </w:t>
            </w:r>
            <w:r w:rsidRPr="00277041">
              <w:rPr>
                <w:rFonts w:asciiTheme="majorBidi" w:hAnsiTheme="majorBidi"/>
                <w:color w:val="4B4F56"/>
                <w:sz w:val="32"/>
                <w:szCs w:val="32"/>
                <w:shd w:val="clear" w:color="auto" w:fill="FFFFFF"/>
              </w:rPr>
              <w:t>Chachoengsao</w:t>
            </w:r>
            <w:r w:rsidRPr="00277041">
              <w:rPr>
                <w:rFonts w:asciiTheme="majorBidi" w:hAnsiTheme="majorBidi"/>
                <w:color w:val="4B4F56"/>
                <w:sz w:val="32"/>
                <w:szCs w:val="32"/>
                <w:shd w:val="clear" w:color="auto" w:fill="FFFFFF"/>
              </w:rPr>
              <w:t xml:space="preserve"> 2000 – 2011</w:t>
            </w:r>
          </w:p>
          <w:p w:rsidR="006D5389" w:rsidRPr="00277041" w:rsidRDefault="006D5389" w:rsidP="00B43AA6">
            <w:pPr>
              <w:pStyle w:val="Heading4"/>
              <w:rPr>
                <w:rFonts w:asciiTheme="majorBidi" w:hAnsiTheme="majorBidi"/>
                <w:color w:val="4B4F56"/>
                <w:sz w:val="32"/>
                <w:szCs w:val="32"/>
                <w:shd w:val="clear" w:color="auto" w:fill="FFFFFF"/>
              </w:rPr>
            </w:pPr>
            <w:r w:rsidRPr="00277041">
              <w:rPr>
                <w:rFonts w:asciiTheme="majorBidi" w:hAnsiTheme="majorBidi"/>
                <w:sz w:val="32"/>
                <w:szCs w:val="32"/>
                <w:lang w:bidi="th-TH"/>
              </w:rPr>
              <w:t xml:space="preserve">benchamaratcharungsarit </w:t>
            </w:r>
            <w:r w:rsidRPr="00277041">
              <w:rPr>
                <w:rFonts w:asciiTheme="majorBidi" w:hAnsiTheme="majorBidi"/>
                <w:color w:val="4B4F56"/>
                <w:sz w:val="32"/>
                <w:szCs w:val="32"/>
                <w:shd w:val="clear" w:color="auto" w:fill="FFFFFF"/>
              </w:rPr>
              <w:t>Chachoengsao</w:t>
            </w:r>
          </w:p>
          <w:p w:rsidR="006D5389" w:rsidRPr="00277041" w:rsidRDefault="006D5389" w:rsidP="00B43AA6">
            <w:pPr>
              <w:pStyle w:val="Heading4"/>
              <w:rPr>
                <w:rFonts w:asciiTheme="majorBidi" w:hAnsiTheme="majorBidi"/>
                <w:color w:val="4B4F56"/>
                <w:sz w:val="32"/>
                <w:szCs w:val="32"/>
                <w:shd w:val="clear" w:color="auto" w:fill="FFFFFF"/>
                <w:lang w:bidi="th-TH"/>
              </w:rPr>
            </w:pPr>
            <w:r w:rsidRPr="00277041">
              <w:rPr>
                <w:rFonts w:asciiTheme="majorBidi" w:hAnsiTheme="majorBidi"/>
                <w:color w:val="4B4F56"/>
                <w:sz w:val="32"/>
                <w:szCs w:val="32"/>
                <w:shd w:val="clear" w:color="auto" w:fill="FFFFFF"/>
              </w:rPr>
              <w:t xml:space="preserve"> 2012-2014</w:t>
            </w:r>
          </w:p>
          <w:p w:rsidR="006D5389" w:rsidRPr="00277041" w:rsidRDefault="006D5389" w:rsidP="00B43AA6">
            <w:pPr>
              <w:pStyle w:val="Heading4"/>
              <w:rPr>
                <w:rFonts w:asciiTheme="majorBidi" w:hAnsiTheme="majorBidi"/>
                <w:sz w:val="32"/>
                <w:szCs w:val="32"/>
                <w:lang w:bidi="th-TH"/>
              </w:rPr>
            </w:pPr>
            <w:r w:rsidRPr="00277041">
              <w:rPr>
                <w:rFonts w:asciiTheme="majorBidi" w:hAnsiTheme="majorBidi"/>
                <w:color w:val="1D2129"/>
                <w:sz w:val="32"/>
                <w:szCs w:val="32"/>
                <w:shd w:val="clear" w:color="auto" w:fill="FFFFFF"/>
              </w:rPr>
              <w:t>King Mongkut's Institute of Technology Ladkrabang</w:t>
            </w:r>
          </w:p>
          <w:p w:rsidR="00741125" w:rsidRPr="00277041" w:rsidRDefault="006D5389" w:rsidP="00277041">
            <w:pPr>
              <w:pStyle w:val="Heading4"/>
              <w:rPr>
                <w:rFonts w:asciiTheme="majorBidi" w:hAnsiTheme="majorBidi" w:hint="cs"/>
                <w:sz w:val="32"/>
                <w:szCs w:val="32"/>
                <w:lang w:bidi="th-TH"/>
              </w:rPr>
            </w:pPr>
            <w:r w:rsidRPr="00277041">
              <w:rPr>
                <w:rFonts w:asciiTheme="majorBidi" w:hAnsiTheme="majorBidi"/>
                <w:sz w:val="32"/>
                <w:szCs w:val="32"/>
                <w:lang w:bidi="th-TH"/>
              </w:rPr>
              <w:t>2015-</w:t>
            </w:r>
          </w:p>
        </w:tc>
      </w:tr>
    </w:tbl>
    <w:p w:rsidR="00290AAA" w:rsidRDefault="00290AAA" w:rsidP="00E22E87">
      <w:pPr>
        <w:pStyle w:val="NoSpacing"/>
      </w:pPr>
    </w:p>
    <w:sectPr w:rsidR="00290AAA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6C3" w:rsidRDefault="008E66C3" w:rsidP="00713050">
      <w:pPr>
        <w:spacing w:line="240" w:lineRule="auto"/>
      </w:pPr>
      <w:r>
        <w:separator/>
      </w:r>
    </w:p>
  </w:endnote>
  <w:endnote w:type="continuationSeparator" w:id="0">
    <w:p w:rsidR="008E66C3" w:rsidRDefault="008E66C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3B06D7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6F3EFD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6468C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8BB479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F20B037398E94405AA2C46E2BA157CF2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DB04B1" w:rsidP="00811117">
              <w:pPr>
                <w:pStyle w:val="Footer"/>
              </w:pPr>
              <w:r>
                <w:t xml:space="preserve">              MR</w:t>
              </w:r>
              <w:r>
                <w:rPr>
                  <w:lang w:bidi="th-TH"/>
                </w:rPr>
                <w:t>-_-MICK</w:t>
              </w:r>
              <w:r>
                <w:rPr>
                  <w:cs/>
                  <w:lang w:bidi="th-TH"/>
                </w:rPr>
                <w:br/>
              </w:r>
              <w:r>
                <w:rPr>
                  <w:lang w:bidi="th-TH"/>
                </w:rPr>
                <w:t xml:space="preserve">        @HOOTMAIL.COM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7C8F7E29BDED4F888652C5D84CA2D942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DB04B1" w:rsidP="00811117">
              <w:pPr>
                <w:pStyle w:val="Footer"/>
              </w:pPr>
              <w:r w:rsidRPr="00906BEE">
                <w:t>Date Earned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915DF1646FBC46D6B51CE9F0B66CB036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DB04B1" w:rsidP="00811117">
              <w:pPr>
                <w:pStyle w:val="Footer"/>
              </w:pPr>
              <w:r>
                <w:t>091</w:t>
              </w:r>
              <w:r>
                <w:rPr>
                  <w:lang w:bidi="th-TH"/>
                </w:rPr>
                <w:t>-4063780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1F38D9D1A0194BEDB64455E58B5E8FEF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DB04B1" w:rsidP="00811117">
              <w:pPr>
                <w:pStyle w:val="Footer"/>
              </w:pPr>
              <w:proofErr w:type="gramStart"/>
              <w:r>
                <w:t xml:space="preserve">LINE </w:t>
              </w:r>
              <w:r>
                <w:rPr>
                  <w:lang w:bidi="th-TH"/>
                </w:rPr>
                <w:t>:</w:t>
              </w:r>
              <w:proofErr w:type="gramEnd"/>
              <w:r>
                <w:rPr>
                  <w:lang w:bidi="th-TH"/>
                </w:rPr>
                <w:t xml:space="preserve"> MICK_TH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  <w:lang w:bidi="th-TH"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DF3D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750" w:type="pct"/>
      <w:tblInd w:w="1321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</w:tblGrid>
    <w:tr w:rsidR="00DB04B1" w:rsidTr="006538B9">
      <w:trPr>
        <w:trHeight w:val="203"/>
      </w:trPr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DB04B1" w:rsidRDefault="00DB04B1" w:rsidP="006538B9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827953C" wp14:editId="01950A53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20EEA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DB04B1" w:rsidRDefault="00DB04B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D086A19" wp14:editId="26DB3812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BE32A7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DB04B1" w:rsidRDefault="00DB04B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02CF19" wp14:editId="5DCFD3A3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878F9A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DB04B1" w:rsidTr="006538B9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DB04B1" w:rsidRPr="006538B9" w:rsidRDefault="00DB04B1" w:rsidP="00DB04B1">
          <w:pPr>
            <w:pStyle w:val="Footer"/>
            <w:jc w:val="left"/>
            <w:rPr>
              <w:rFonts w:asciiTheme="majorBidi" w:hAnsiTheme="majorBidi" w:cstheme="majorBidi"/>
              <w:sz w:val="32"/>
              <w:szCs w:val="32"/>
            </w:rPr>
          </w:pPr>
          <w:sdt>
            <w:sdtPr>
              <w:rPr>
                <w:rFonts w:asciiTheme="majorBidi" w:hAnsiTheme="majorBidi" w:cstheme="majorBidi"/>
                <w:sz w:val="32"/>
                <w:szCs w:val="32"/>
              </w:rPr>
              <w:alias w:val="Enter email:"/>
              <w:tag w:val="Enter email:"/>
              <w:id w:val="-1689822732"/>
              <w:placeholder>
                <w:docPart w:val="087C8A05F4E144DC943607138AB37B48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Pr="006538B9">
                <w:rPr>
                  <w:rFonts w:asciiTheme="majorBidi" w:hAnsiTheme="majorBidi" w:cstheme="majorBidi"/>
                  <w:sz w:val="32"/>
                  <w:szCs w:val="32"/>
                </w:rPr>
                <w:t xml:space="preserve">              MR-_-MICK</w:t>
              </w:r>
              <w:r w:rsidRPr="006538B9">
                <w:rPr>
                  <w:rFonts w:asciiTheme="majorBidi" w:hAnsiTheme="majorBidi" w:cstheme="majorBidi"/>
                  <w:sz w:val="32"/>
                  <w:szCs w:val="32"/>
                </w:rPr>
                <w:br/>
                <w:t xml:space="preserve">        @HOOTMAIL.COM</w:t>
              </w:r>
            </w:sdtContent>
          </w:sdt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ajorBidi" w:hAnsiTheme="majorBidi" w:cstheme="majorBidi"/>
              <w:sz w:val="32"/>
              <w:szCs w:val="32"/>
            </w:rPr>
            <w:alias w:val="Enter telephone:"/>
            <w:tag w:val="Enter telephone:"/>
            <w:id w:val="-389655527"/>
            <w:placeholder>
              <w:docPart w:val="DA093D9736FB49DFAAAAC0A68A591C5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:rsidR="00DB04B1" w:rsidRPr="006538B9" w:rsidRDefault="00DB04B1" w:rsidP="00DB04B1">
              <w:pPr>
                <w:pStyle w:val="Footer"/>
                <w:rPr>
                  <w:rFonts w:asciiTheme="majorBidi" w:hAnsiTheme="majorBidi" w:cstheme="majorBidi"/>
                  <w:sz w:val="32"/>
                  <w:szCs w:val="32"/>
                </w:rPr>
              </w:pPr>
              <w:r w:rsidRPr="006538B9">
                <w:rPr>
                  <w:rFonts w:asciiTheme="majorBidi" w:hAnsiTheme="majorBidi" w:cstheme="majorBidi"/>
                  <w:sz w:val="32"/>
                  <w:szCs w:val="32"/>
                </w:rPr>
                <w:t>091-4063780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ajorBidi" w:hAnsiTheme="majorBidi" w:cstheme="majorBidi"/>
              <w:sz w:val="32"/>
              <w:szCs w:val="32"/>
            </w:rPr>
            <w:alias w:val="Enter linkedIn url:"/>
            <w:tag w:val="Enter linkedIn url:"/>
            <w:id w:val="-1529023829"/>
            <w:placeholder>
              <w:docPart w:val="F3D8B139D4C24DDF9263E33CE7DF6652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:rsidR="00DB04B1" w:rsidRPr="006538B9" w:rsidRDefault="00DB04B1" w:rsidP="00DB04B1">
              <w:pPr>
                <w:pStyle w:val="Footer"/>
                <w:rPr>
                  <w:rFonts w:asciiTheme="majorBidi" w:hAnsiTheme="majorBidi" w:cstheme="majorBidi"/>
                  <w:sz w:val="32"/>
                  <w:szCs w:val="32"/>
                </w:rPr>
              </w:pPr>
              <w:proofErr w:type="gramStart"/>
              <w:r w:rsidRPr="006538B9">
                <w:rPr>
                  <w:rFonts w:asciiTheme="majorBidi" w:hAnsiTheme="majorBidi" w:cstheme="majorBidi"/>
                  <w:sz w:val="32"/>
                  <w:szCs w:val="32"/>
                </w:rPr>
                <w:t>LINE :</w:t>
              </w:r>
              <w:proofErr w:type="gramEnd"/>
              <w:r w:rsidRPr="006538B9">
                <w:rPr>
                  <w:rFonts w:asciiTheme="majorBidi" w:hAnsiTheme="majorBidi" w:cstheme="majorBidi"/>
                  <w:sz w:val="32"/>
                  <w:szCs w:val="32"/>
                </w:rPr>
                <w:t xml:space="preserve"> MICK_TH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6C3" w:rsidRDefault="008E66C3" w:rsidP="00713050">
      <w:pPr>
        <w:spacing w:line="240" w:lineRule="auto"/>
      </w:pPr>
      <w:r>
        <w:separator/>
      </w:r>
    </w:p>
  </w:footnote>
  <w:footnote w:type="continuationSeparator" w:id="0">
    <w:p w:rsidR="008E66C3" w:rsidRDefault="008E66C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2E27DAB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8E66C3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8E66C3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</w:t>
                    </w:r>
                    <w:r w:rsidR="001A5CA9" w:rsidRPr="009B3C40">
                      <w:rPr>
                        <w:rFonts w:cs="Angsana New"/>
                        <w:szCs w:val="22"/>
                        <w:cs/>
                        <w:lang w:bidi="th-TH"/>
                      </w:rPr>
                      <w:t xml:space="preserve">: </w:t>
                    </w:r>
                    <w:r w:rsidR="001A5CA9" w:rsidRPr="009B3C40">
                      <w:t>Portfolio</w:t>
                    </w:r>
                    <w:r w:rsidR="001A5CA9" w:rsidRPr="009B3C40">
                      <w:rPr>
                        <w:rFonts w:cs="Angsana New"/>
                        <w:szCs w:val="22"/>
                        <w:cs/>
                        <w:lang w:bidi="th-TH"/>
                      </w:rPr>
                      <w:t>/</w:t>
                    </w:r>
                    <w:r w:rsidR="001A5CA9" w:rsidRPr="009B3C40">
                      <w:t>Website</w:t>
                    </w:r>
                    <w:r w:rsidR="001A5CA9" w:rsidRPr="009B3C40">
                      <w:rPr>
                        <w:rFonts w:cs="Angsana New"/>
                        <w:szCs w:val="22"/>
                        <w:cs/>
                        <w:lang w:bidi="th-TH"/>
                      </w:rPr>
                      <w:t>/</w:t>
                    </w:r>
                    <w:r w:rsidR="001A5CA9" w:rsidRPr="009B3C40">
                      <w:t>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85112F"/>
    <w:multiLevelType w:val="hybridMultilevel"/>
    <w:tmpl w:val="0922C166"/>
    <w:lvl w:ilvl="0" w:tplc="A78A06AA">
      <w:start w:val="2015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93"/>
    <w:rsid w:val="00091382"/>
    <w:rsid w:val="000A07DA"/>
    <w:rsid w:val="000A2BFA"/>
    <w:rsid w:val="000B0619"/>
    <w:rsid w:val="000B61CA"/>
    <w:rsid w:val="000F7610"/>
    <w:rsid w:val="00114ED7"/>
    <w:rsid w:val="00140B0E"/>
    <w:rsid w:val="00184325"/>
    <w:rsid w:val="001A5CA9"/>
    <w:rsid w:val="001B2AC1"/>
    <w:rsid w:val="001B403A"/>
    <w:rsid w:val="001F4583"/>
    <w:rsid w:val="00217980"/>
    <w:rsid w:val="00271662"/>
    <w:rsid w:val="0027404F"/>
    <w:rsid w:val="00277041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B21AC"/>
    <w:rsid w:val="003C5528"/>
    <w:rsid w:val="003D03E5"/>
    <w:rsid w:val="004077FB"/>
    <w:rsid w:val="00414C3E"/>
    <w:rsid w:val="004244FF"/>
    <w:rsid w:val="00424DD9"/>
    <w:rsid w:val="0046104A"/>
    <w:rsid w:val="004717C5"/>
    <w:rsid w:val="004865B9"/>
    <w:rsid w:val="004A24CC"/>
    <w:rsid w:val="00523479"/>
    <w:rsid w:val="00543DB7"/>
    <w:rsid w:val="005729B0"/>
    <w:rsid w:val="00641630"/>
    <w:rsid w:val="006538B9"/>
    <w:rsid w:val="00684488"/>
    <w:rsid w:val="006A3CE7"/>
    <w:rsid w:val="006A7746"/>
    <w:rsid w:val="006C4C50"/>
    <w:rsid w:val="006D5389"/>
    <w:rsid w:val="006D76B1"/>
    <w:rsid w:val="00705430"/>
    <w:rsid w:val="00713050"/>
    <w:rsid w:val="00741125"/>
    <w:rsid w:val="00746F7F"/>
    <w:rsid w:val="007569C1"/>
    <w:rsid w:val="00763832"/>
    <w:rsid w:val="007B2E53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8E66C3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43AA6"/>
    <w:rsid w:val="00B5664D"/>
    <w:rsid w:val="00BA5B40"/>
    <w:rsid w:val="00BB4C06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B04B1"/>
    <w:rsid w:val="00DD3CF6"/>
    <w:rsid w:val="00DD6416"/>
    <w:rsid w:val="00DF3D2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21393"/>
    <w:rsid w:val="00F47E97"/>
    <w:rsid w:val="00F645C7"/>
    <w:rsid w:val="00F8289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56E3D"/>
  <w15:chartTrackingRefBased/>
  <w15:docId w15:val="{F3E7F470-F75D-456D-97A5-910291AB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k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B827AE36AB4DAE92EA739423C8F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A77BB-4BE3-4052-921F-F4807D1CDC2A}"/>
      </w:docPartPr>
      <w:docPartBody>
        <w:p w:rsidR="004002F7" w:rsidRDefault="0037700C">
          <w:pPr>
            <w:pStyle w:val="66B827AE36AB4DAE92EA739423C8FE0D"/>
          </w:pPr>
          <w:r w:rsidRPr="00906BEE">
            <w:t>YN</w:t>
          </w:r>
        </w:p>
      </w:docPartBody>
    </w:docPart>
    <w:docPart>
      <w:docPartPr>
        <w:name w:val="BA28D2BAD3BF41B0AEBB07DEDBE30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46FE9-88D1-482D-91EC-E66F10D1C721}"/>
      </w:docPartPr>
      <w:docPartBody>
        <w:p w:rsidR="004002F7" w:rsidRDefault="0037700C">
          <w:pPr>
            <w:pStyle w:val="BA28D2BAD3BF41B0AEBB07DEDBE3097C"/>
          </w:pPr>
          <w:r w:rsidRPr="00906BEE">
            <w:t>Skills</w:t>
          </w:r>
        </w:p>
      </w:docPartBody>
    </w:docPart>
    <w:docPart>
      <w:docPartPr>
        <w:name w:val="B066F66A69174519B4A070D53A556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2F3A6-A9A0-40E3-AF11-B55E36C651C0}"/>
      </w:docPartPr>
      <w:docPartBody>
        <w:p w:rsidR="004002F7" w:rsidRDefault="0037700C">
          <w:pPr>
            <w:pStyle w:val="B066F66A69174519B4A070D53A556594"/>
          </w:pPr>
          <w:r>
            <w:t>Your name</w:t>
          </w:r>
        </w:p>
      </w:docPartBody>
    </w:docPart>
    <w:docPart>
      <w:docPartPr>
        <w:name w:val="F58CEC1D11D545F9AC3CF3F4B97E4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2C5DC-A2C2-4C9E-90EB-23C1C253610D}"/>
      </w:docPartPr>
      <w:docPartBody>
        <w:p w:rsidR="004002F7" w:rsidRDefault="0037700C">
          <w:pPr>
            <w:pStyle w:val="F58CEC1D11D545F9AC3CF3F4B97E4400"/>
          </w:pPr>
          <w:r w:rsidRPr="00906BEE">
            <w:t>Experience</w:t>
          </w:r>
        </w:p>
      </w:docPartBody>
    </w:docPart>
    <w:docPart>
      <w:docPartPr>
        <w:name w:val="5B63DD13EF124A058E94031ECEB92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1CE27-FBEE-4607-B388-9D839F317C82}"/>
      </w:docPartPr>
      <w:docPartBody>
        <w:p w:rsidR="004002F7" w:rsidRDefault="0037700C">
          <w:pPr>
            <w:pStyle w:val="5B63DD13EF124A058E94031ECEB92D7B"/>
          </w:pPr>
          <w:r w:rsidRPr="00906BEE">
            <w:t>Education</w:t>
          </w:r>
        </w:p>
      </w:docPartBody>
    </w:docPart>
    <w:docPart>
      <w:docPartPr>
        <w:name w:val="F20B037398E94405AA2C46E2BA157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D36F0-A0FC-4432-B656-3585574C6902}"/>
      </w:docPartPr>
      <w:docPartBody>
        <w:p w:rsidR="004002F7" w:rsidRDefault="0037700C">
          <w:pPr>
            <w:pStyle w:val="F20B037398E94405AA2C46E2BA157CF2"/>
          </w:pPr>
          <w:r w:rsidRPr="00906BEE">
            <w:t>You might want to include your GPA and a summary of relevant coursework, awards, and honors</w:t>
          </w:r>
          <w:r w:rsidRPr="00906BEE">
            <w:rPr>
              <w:rFonts w:cs="Angsana New"/>
              <w:cs/>
            </w:rPr>
            <w:t>.</w:t>
          </w:r>
        </w:p>
      </w:docPartBody>
    </w:docPart>
    <w:docPart>
      <w:docPartPr>
        <w:name w:val="7C8F7E29BDED4F888652C5D84CA2D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3B28B-4F34-4691-9B06-30571DF94D83}"/>
      </w:docPartPr>
      <w:docPartBody>
        <w:p w:rsidR="004002F7" w:rsidRDefault="0037700C">
          <w:pPr>
            <w:pStyle w:val="7C8F7E29BDED4F888652C5D84CA2D942"/>
          </w:pPr>
          <w:r w:rsidRPr="00906BEE">
            <w:t>Date Earned</w:t>
          </w:r>
        </w:p>
      </w:docPartBody>
    </w:docPart>
    <w:docPart>
      <w:docPartPr>
        <w:name w:val="915DF1646FBC46D6B51CE9F0B66CB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7386F-8991-4652-A5E8-AC4F060A2F08}"/>
      </w:docPartPr>
      <w:docPartBody>
        <w:p w:rsidR="004002F7" w:rsidRDefault="0037700C">
          <w:pPr>
            <w:pStyle w:val="915DF1646FBC46D6B51CE9F0B66CB036"/>
          </w:pPr>
          <w:r w:rsidRPr="00906BEE">
            <w:t>On the Home tab of the ribbon, check out Styles to apply the formatting you need with just a click</w:t>
          </w:r>
          <w:r w:rsidRPr="00906BEE">
            <w:rPr>
              <w:rFonts w:cs="Angsana New"/>
              <w:cs/>
            </w:rPr>
            <w:t>.</w:t>
          </w:r>
        </w:p>
      </w:docPartBody>
    </w:docPart>
    <w:docPart>
      <w:docPartPr>
        <w:name w:val="1F38D9D1A0194BEDB64455E58B5E8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D8DB0-0D2A-4CBF-B446-C7536471AE10}"/>
      </w:docPartPr>
      <w:docPartBody>
        <w:p w:rsidR="004002F7" w:rsidRDefault="0037700C">
          <w:pPr>
            <w:pStyle w:val="1F38D9D1A0194BEDB64455E58B5E8FEF"/>
          </w:pPr>
          <w:r w:rsidRPr="00906BEE">
            <w:t>Did you manage a team for your club, lead a project for your favorite charity, or edit your school newspaper? Go ahead and describe experiences that illustrate your leadership abilities</w:t>
          </w:r>
          <w:r w:rsidRPr="00906BEE">
            <w:rPr>
              <w:rFonts w:cs="Angsana New"/>
              <w:cs/>
            </w:rPr>
            <w:t>.</w:t>
          </w:r>
        </w:p>
      </w:docPartBody>
    </w:docPart>
    <w:docPart>
      <w:docPartPr>
        <w:name w:val="9C27D509B56942A2A2E01030D14BF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42DC2-9CF9-4AA4-AFA5-3C6E2005BA6E}"/>
      </w:docPartPr>
      <w:docPartBody>
        <w:p w:rsidR="004002F7" w:rsidRDefault="00E53F0F" w:rsidP="00E53F0F">
          <w:pPr>
            <w:pStyle w:val="9C27D509B56942A2A2E01030D14BF3B1"/>
          </w:pPr>
          <w:r>
            <w:t>Your name</w:t>
          </w:r>
        </w:p>
      </w:docPartBody>
    </w:docPart>
    <w:docPart>
      <w:docPartPr>
        <w:name w:val="087C8A05F4E144DC943607138AB37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BD025-6F9A-47CC-839B-A8C014D5B4F2}"/>
      </w:docPartPr>
      <w:docPartBody>
        <w:p w:rsidR="00000000" w:rsidRDefault="00394860" w:rsidP="00394860">
          <w:pPr>
            <w:pStyle w:val="087C8A05F4E144DC943607138AB37B48"/>
          </w:pPr>
          <w:r w:rsidRPr="00906BEE">
            <w:t>School</w:t>
          </w:r>
        </w:p>
      </w:docPartBody>
    </w:docPart>
    <w:docPart>
      <w:docPartPr>
        <w:name w:val="DA093D9736FB49DFAAAAC0A68A591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D9705-BF36-4F5A-B13C-80C0036DED51}"/>
      </w:docPartPr>
      <w:docPartBody>
        <w:p w:rsidR="00000000" w:rsidRDefault="00394860" w:rsidP="00394860">
          <w:pPr>
            <w:pStyle w:val="DA093D9736FB49DFAAAAC0A68A591C5F"/>
          </w:pPr>
          <w:r w:rsidRPr="00906BEE">
            <w:t>School</w:t>
          </w:r>
        </w:p>
      </w:docPartBody>
    </w:docPart>
    <w:docPart>
      <w:docPartPr>
        <w:name w:val="F3D8B139D4C24DDF9263E33CE7DF6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0F745-7165-415A-B29E-8012C3FBB62C}"/>
      </w:docPartPr>
      <w:docPartBody>
        <w:p w:rsidR="00000000" w:rsidRDefault="00394860" w:rsidP="00394860">
          <w:pPr>
            <w:pStyle w:val="F3D8B139D4C24DDF9263E33CE7DF6652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0F"/>
    <w:rsid w:val="00126971"/>
    <w:rsid w:val="001A5477"/>
    <w:rsid w:val="0037700C"/>
    <w:rsid w:val="00394860"/>
    <w:rsid w:val="004002F7"/>
    <w:rsid w:val="00E5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B827AE36AB4DAE92EA739423C8FE0D">
    <w:name w:val="66B827AE36AB4DAE92EA739423C8FE0D"/>
  </w:style>
  <w:style w:type="paragraph" w:customStyle="1" w:styleId="BA4A4260AF6945629E36B7E00AC312F4">
    <w:name w:val="BA4A4260AF6945629E36B7E00AC312F4"/>
  </w:style>
  <w:style w:type="paragraph" w:customStyle="1" w:styleId="77443A6712C54D92A1458F6BFA55D109">
    <w:name w:val="77443A6712C54D92A1458F6BFA55D109"/>
  </w:style>
  <w:style w:type="paragraph" w:customStyle="1" w:styleId="BA28D2BAD3BF41B0AEBB07DEDBE3097C">
    <w:name w:val="BA28D2BAD3BF41B0AEBB07DEDBE3097C"/>
  </w:style>
  <w:style w:type="paragraph" w:customStyle="1" w:styleId="2206A8CDD07B48A3AC03A5265164AD81">
    <w:name w:val="2206A8CDD07B48A3AC03A5265164AD81"/>
  </w:style>
  <w:style w:type="paragraph" w:customStyle="1" w:styleId="B066F66A69174519B4A070D53A556594">
    <w:name w:val="B066F66A69174519B4A070D53A556594"/>
  </w:style>
  <w:style w:type="paragraph" w:customStyle="1" w:styleId="4FE07A4043114F44A6A5E0A496B9A966">
    <w:name w:val="4FE07A4043114F44A6A5E0A496B9A966"/>
  </w:style>
  <w:style w:type="paragraph" w:customStyle="1" w:styleId="87778F50F2A8488CADE470E3D5849552">
    <w:name w:val="87778F50F2A8488CADE470E3D5849552"/>
  </w:style>
  <w:style w:type="paragraph" w:customStyle="1" w:styleId="F58CEC1D11D545F9AC3CF3F4B97E4400">
    <w:name w:val="F58CEC1D11D545F9AC3CF3F4B97E4400"/>
  </w:style>
  <w:style w:type="paragraph" w:customStyle="1" w:styleId="AAAEFD7DBC2A404F9E6605E82BCA16B3">
    <w:name w:val="AAAEFD7DBC2A404F9E6605E82BCA16B3"/>
  </w:style>
  <w:style w:type="paragraph" w:customStyle="1" w:styleId="2BCBCB7AC8164678A56A3B5DC4889654">
    <w:name w:val="2BCBCB7AC8164678A56A3B5DC4889654"/>
  </w:style>
  <w:style w:type="paragraph" w:customStyle="1" w:styleId="3DE5E56713F64284AECBA4385C7D45DE">
    <w:name w:val="3DE5E56713F64284AECBA4385C7D45DE"/>
  </w:style>
  <w:style w:type="paragraph" w:customStyle="1" w:styleId="F06B61BE32C2411EAE6A6D306F66C5A2">
    <w:name w:val="F06B61BE32C2411EAE6A6D306F66C5A2"/>
  </w:style>
  <w:style w:type="paragraph" w:customStyle="1" w:styleId="D23C670C90B24F3E923D6CB2752F9B9D">
    <w:name w:val="D23C670C90B24F3E923D6CB2752F9B9D"/>
  </w:style>
  <w:style w:type="paragraph" w:customStyle="1" w:styleId="D445595B471F49218B0DC34E5F0FB97A">
    <w:name w:val="D445595B471F49218B0DC34E5F0FB97A"/>
  </w:style>
  <w:style w:type="paragraph" w:customStyle="1" w:styleId="BF8FFF1445BC412BB8D537B634C8BA61">
    <w:name w:val="BF8FFF1445BC412BB8D537B634C8BA61"/>
  </w:style>
  <w:style w:type="paragraph" w:customStyle="1" w:styleId="507392134EF44E11BB8E09093F028B2D">
    <w:name w:val="507392134EF44E11BB8E09093F028B2D"/>
  </w:style>
  <w:style w:type="paragraph" w:customStyle="1" w:styleId="A9D8A167E59B41539632601E50B0F9F2">
    <w:name w:val="A9D8A167E59B41539632601E50B0F9F2"/>
  </w:style>
  <w:style w:type="paragraph" w:customStyle="1" w:styleId="764EEB0DB0934E949B573FA5080DBB2C">
    <w:name w:val="764EEB0DB0934E949B573FA5080DBB2C"/>
  </w:style>
  <w:style w:type="paragraph" w:customStyle="1" w:styleId="5B63DD13EF124A058E94031ECEB92D7B">
    <w:name w:val="5B63DD13EF124A058E94031ECEB92D7B"/>
  </w:style>
  <w:style w:type="paragraph" w:customStyle="1" w:styleId="10168B1ADA9447D1B03A2AA3F50B72DC">
    <w:name w:val="10168B1ADA9447D1B03A2AA3F50B72DC"/>
  </w:style>
  <w:style w:type="paragraph" w:customStyle="1" w:styleId="DE78DF64ED774DEC83DD904FB7189BAD">
    <w:name w:val="DE78DF64ED774DEC83DD904FB7189BAD"/>
  </w:style>
  <w:style w:type="paragraph" w:customStyle="1" w:styleId="3E2B1014B16748C69132CD06225D5057">
    <w:name w:val="3E2B1014B16748C69132CD06225D5057"/>
  </w:style>
  <w:style w:type="paragraph" w:customStyle="1" w:styleId="F20B037398E94405AA2C46E2BA157CF2">
    <w:name w:val="F20B037398E94405AA2C46E2BA157CF2"/>
  </w:style>
  <w:style w:type="paragraph" w:customStyle="1" w:styleId="C98246CE455348469C32484E55FA35D8">
    <w:name w:val="C98246CE455348469C32484E55FA35D8"/>
  </w:style>
  <w:style w:type="paragraph" w:customStyle="1" w:styleId="7C8F7E29BDED4F888652C5D84CA2D942">
    <w:name w:val="7C8F7E29BDED4F888652C5D84CA2D942"/>
  </w:style>
  <w:style w:type="paragraph" w:customStyle="1" w:styleId="AE744431330F4A12A326EB9437D33A1F">
    <w:name w:val="AE744431330F4A12A326EB9437D33A1F"/>
  </w:style>
  <w:style w:type="paragraph" w:customStyle="1" w:styleId="915DF1646FBC46D6B51CE9F0B66CB036">
    <w:name w:val="915DF1646FBC46D6B51CE9F0B66CB036"/>
  </w:style>
  <w:style w:type="paragraph" w:customStyle="1" w:styleId="69D3B21CC59F4AF2A85D97183C24959C">
    <w:name w:val="69D3B21CC59F4AF2A85D97183C24959C"/>
  </w:style>
  <w:style w:type="paragraph" w:customStyle="1" w:styleId="1F38D9D1A0194BEDB64455E58B5E8FEF">
    <w:name w:val="1F38D9D1A0194BEDB64455E58B5E8FEF"/>
  </w:style>
  <w:style w:type="paragraph" w:customStyle="1" w:styleId="9C27D509B56942A2A2E01030D14BF3B1">
    <w:name w:val="9C27D509B56942A2A2E01030D14BF3B1"/>
    <w:rsid w:val="00E53F0F"/>
  </w:style>
  <w:style w:type="paragraph" w:customStyle="1" w:styleId="47CE228F743D4642B742C08A93637EE9">
    <w:name w:val="47CE228F743D4642B742C08A93637EE9"/>
    <w:rsid w:val="004002F7"/>
  </w:style>
  <w:style w:type="paragraph" w:customStyle="1" w:styleId="3D430B9C3DAE49E5BF0D7011072C5E09">
    <w:name w:val="3D430B9C3DAE49E5BF0D7011072C5E09"/>
    <w:rsid w:val="004002F7"/>
  </w:style>
  <w:style w:type="paragraph" w:customStyle="1" w:styleId="087C8A05F4E144DC943607138AB37B48">
    <w:name w:val="087C8A05F4E144DC943607138AB37B48"/>
    <w:rsid w:val="00394860"/>
  </w:style>
  <w:style w:type="paragraph" w:customStyle="1" w:styleId="DA093D9736FB49DFAAAAC0A68A591C5F">
    <w:name w:val="DA093D9736FB49DFAAAAC0A68A591C5F"/>
    <w:rsid w:val="00394860"/>
  </w:style>
  <w:style w:type="paragraph" w:customStyle="1" w:styleId="F3D8B139D4C24DDF9263E33CE7DF6652">
    <w:name w:val="F3D8B139D4C24DDF9263E33CE7DF6652"/>
    <w:rsid w:val="003948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091-4063780</CompanyPhone>
  <CompanyFax>LINE : MICK_TH</CompanyFax>
  <CompanyEmail>              MR-_-MICK
        @HOOTMAIL.COM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B9A963-A3B5-49CE-837C-67F6E3A18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218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mick</cp:lastModifiedBy>
  <cp:revision>4</cp:revision>
  <dcterms:created xsi:type="dcterms:W3CDTF">2018-01-15T15:23:00Z</dcterms:created>
  <dcterms:modified xsi:type="dcterms:W3CDTF">2018-01-19T18:04:00Z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